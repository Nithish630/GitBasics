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7B2" w:rsidRDefault="00257EE8" w14:paraId="39B3FA10" w14:textId="645138A2">
      <w:pPr>
        <w:rPr>
          <w:lang w:val="en-US"/>
        </w:rPr>
      </w:pPr>
      <w:r>
        <w:rPr>
          <w:lang w:val="en-US"/>
        </w:rPr>
        <w:t xml:space="preserve">My Name Is </w:t>
      </w:r>
      <w:bookmarkStart w:name="Name" w:id="0"/>
      <w:r>
        <w:rPr>
          <w:lang w:val="en-US"/>
        </w:rPr>
        <w:t>Nithish</w:t>
      </w:r>
      <w:bookmarkEnd w:id="0"/>
    </w:p>
    <w:p w:rsidR="00257EE8" w:rsidRDefault="00257EE8" w14:paraId="7F890D0D" w14:textId="5143E2EA">
      <w:pPr>
        <w:rPr>
          <w:lang w:val="en-US"/>
        </w:rPr>
      </w:pPr>
      <w:r>
        <w:rPr>
          <w:lang w:val="en-US"/>
        </w:rPr>
        <w:t xml:space="preserve">My Age Is </w:t>
      </w:r>
      <w:bookmarkStart w:name="Age" w:id="1"/>
      <w:r>
        <w:rPr>
          <w:lang w:val="en-US"/>
        </w:rPr>
        <w:t>30</w:t>
      </w:r>
      <w:bookmarkEnd w:id="1"/>
    </w:p>
    <w:p w:rsidRPr="00257EE8" w:rsidR="00257EE8" w:rsidRDefault="00257EE8" w14:paraId="218EF4FB" w14:textId="2A4B7CA2">
      <w:pPr>
        <w:rPr>
          <w:lang w:val="en-US"/>
        </w:rPr>
      </w:pPr>
      <w:r>
        <w:rPr>
          <w:lang w:val="en-US"/>
        </w:rPr>
        <w:t xml:space="preserve">I live in this </w:t>
      </w:r>
      <w:bookmarkStart w:name="Location" w:id="2"/>
      <w:r>
        <w:rPr>
          <w:lang w:val="en-US"/>
        </w:rPr>
        <w:t>New York</w:t>
      </w:r>
      <w:bookmarkEnd w:id="2"/>
    </w:p>
    <w:sectPr w:rsidRPr="00257EE8" w:rsidR="0025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E8"/>
    <w:rsid w:val="0017652F"/>
    <w:rsid w:val="00257EE8"/>
    <w:rsid w:val="005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46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keerthipati</dc:creator>
  <cp:keywords/>
  <dc:description/>
  <cp:lastModifiedBy>nithish keerthipati</cp:lastModifiedBy>
  <cp:revision>2</cp:revision>
  <dcterms:created xsi:type="dcterms:W3CDTF">2024-04-08T11:45:00Z</dcterms:created>
  <dcterms:modified xsi:type="dcterms:W3CDTF">2024-04-08T11:45:00Z</dcterms:modified>
</cp:coreProperties>
</file>