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7B629" w14:textId="77777777" w:rsidR="0045477E" w:rsidRDefault="00A32167">
      <w:r>
        <w:t>My Name is Name</w:t>
      </w:r>
    </w:p>
    <w:p w14:paraId="6DF1182C" w14:textId="77777777" w:rsidR="009312E9" w:rsidRDefault="00A32167">
      <w:r>
        <w:t>My Age Is Age</w:t>
      </w:r>
      <w:r w:rsidR="009312E9">
        <w:br/>
      </w:r>
      <w:r w:rsidR="009312E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12E9" w14:paraId="6F516F4F" w14:textId="77777777" w:rsidTr="009312E9">
        <w:tc>
          <w:tcPr>
            <w:tcW w:w="3005" w:type="dxa"/>
          </w:tcPr>
          <w:p w14:paraId="30C9CCCD" w14:textId="243866EB" w:rsidR="009312E9" w:rsidRDefault="00E35CEE">
            <w:r>
              <w:t>Name</w:t>
            </w:r>
          </w:p>
        </w:tc>
        <w:tc>
          <w:tcPr>
            <w:tcW w:w="3005" w:type="dxa"/>
          </w:tcPr>
          <w:p w14:paraId="48C2906A" w14:textId="40D4A691" w:rsidR="009312E9" w:rsidRDefault="00E35CEE">
            <w:r>
              <w:t>Age</w:t>
            </w:r>
          </w:p>
        </w:tc>
        <w:tc>
          <w:tcPr>
            <w:tcW w:w="3006" w:type="dxa"/>
          </w:tcPr>
          <w:p w14:paraId="6B2B1855" w14:textId="760DE956" w:rsidR="009312E9" w:rsidRDefault="00E35CEE">
            <w:r>
              <w:t>Location</w:t>
            </w:r>
          </w:p>
        </w:tc>
      </w:tr>
      <w:tr w:rsidR="009312E9" w14:paraId="03B23877" w14:textId="77777777" w:rsidTr="009312E9">
        <w:tc>
          <w:tcPr>
            <w:tcW w:w="3005" w:type="dxa"/>
          </w:tcPr>
          <w:p w14:paraId="388DF7D5" w14:textId="77777777" w:rsidR="009312E9" w:rsidRDefault="009312E9">
            <w:bookmarkStart w:id="0" w:name="Name"/>
            <w:bookmarkEnd w:id="0"/>
          </w:p>
        </w:tc>
        <w:tc>
          <w:tcPr>
            <w:tcW w:w="3005" w:type="dxa"/>
          </w:tcPr>
          <w:p w14:paraId="39697009" w14:textId="77777777" w:rsidR="009312E9" w:rsidRDefault="009312E9">
            <w:bookmarkStart w:id="1" w:name="Age"/>
            <w:bookmarkEnd w:id="1"/>
          </w:p>
        </w:tc>
        <w:tc>
          <w:tcPr>
            <w:tcW w:w="3006" w:type="dxa"/>
          </w:tcPr>
          <w:p w14:paraId="1CFBD1F4" w14:textId="77777777" w:rsidR="009312E9" w:rsidRDefault="009312E9">
            <w:bookmarkStart w:id="2" w:name="Location"/>
            <w:bookmarkEnd w:id="2"/>
          </w:p>
        </w:tc>
      </w:tr>
    </w:tbl>
    <w:p w14:paraId="6423F731" w14:textId="45231533" w:rsidR="00A32167" w:rsidRDefault="00A32167"/>
    <w:sectPr w:rsidR="00A3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E9"/>
    <w:rsid w:val="0045477E"/>
    <w:rsid w:val="009312E9"/>
    <w:rsid w:val="00A32167"/>
    <w:rsid w:val="00CF56EE"/>
    <w:rsid w:val="00E3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FB5B1"/>
  <w15:chartTrackingRefBased/>
  <w15:docId w15:val="{0B3A3A49-3D60-4A77-A370-2815D7BE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thi\OneDrive\Documents\Custom%20Office%20Templates\Assignment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Assignment1</Template>
  <TotalTime>4082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keerthipati</dc:creator>
  <cp:keywords/>
  <dc:description/>
  <cp:lastModifiedBy>nithish keerthipati</cp:lastModifiedBy>
  <cp:revision>1</cp:revision>
  <dcterms:created xsi:type="dcterms:W3CDTF">2024-04-12T09:25:00Z</dcterms:created>
  <dcterms:modified xsi:type="dcterms:W3CDTF">2024-04-15T05:27:00Z</dcterms:modified>
</cp:coreProperties>
</file>